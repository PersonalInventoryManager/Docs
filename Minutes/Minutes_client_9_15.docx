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72"/>
        <w:gridCol w:w="555"/>
        <w:gridCol w:w="515"/>
        <w:gridCol w:w="1891"/>
        <w:gridCol w:w="1250"/>
        <w:gridCol w:w="624"/>
        <w:gridCol w:w="1890"/>
        <w:gridCol w:w="1363"/>
      </w:tblGrid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Pr="003F1D03" w:rsidRDefault="003F1D03" w:rsidP="003F1D03">
            <w:pPr>
              <w:pStyle w:val="Heading1"/>
            </w:pPr>
          </w:p>
        </w:tc>
      </w:tr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Default="003F1D03" w:rsidP="003F1D03">
            <w:pPr>
              <w:pStyle w:val="Heading1"/>
            </w:pPr>
          </w:p>
        </w:tc>
      </w:tr>
      <w:tr w:rsidR="00E43BAB" w:rsidRPr="00692553" w:rsidTr="009B6BB4">
        <w:trPr>
          <w:trHeight w:val="274"/>
          <w:jc w:val="center"/>
        </w:trPr>
        <w:tc>
          <w:tcPr>
            <w:tcW w:w="2342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3F1D03" w:rsidRDefault="003F1D03" w:rsidP="003F1D03">
            <w:pPr>
              <w:rPr>
                <w:rStyle w:val="Emphasis"/>
              </w:rPr>
            </w:pPr>
            <w:r>
              <w:t>Date:</w:t>
            </w:r>
            <w:r w:rsidR="00F73EEF">
              <w:t xml:space="preserve"> 9/15/2011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Default="003F1D03" w:rsidP="003F1D03">
            <w:r>
              <w:t>Time:</w:t>
            </w:r>
            <w:r w:rsidR="00F73EEF">
              <w:t xml:space="preserve"> 1:35-2:00 pm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3F1D03" w:rsidP="003F1D03">
            <w:r>
              <w:t>Location:</w:t>
            </w:r>
            <w:r w:rsidR="00F73EEF">
              <w:t xml:space="preserve"> F217</w:t>
            </w:r>
          </w:p>
        </w:tc>
      </w:tr>
      <w:tr w:rsidR="00E43BAB" w:rsidRPr="00692553" w:rsidTr="009B6BB4">
        <w:trPr>
          <w:trHeight w:val="229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73EEF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73EEF" w:rsidP="005052C5">
            <w:r>
              <w:t>Client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Facilitator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73EEF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73EEF" w:rsidP="005052C5">
            <w:r>
              <w:t>Susi Cisneros, 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73EEF" w:rsidP="005052C5">
            <w:r>
              <w:t>Eric Henderson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73EEF" w:rsidP="005052C5">
            <w:r>
              <w:t>Susi Cisneros, Eric Henderson, Taylor Purviance, Richard Thai, Tim Ekl</w:t>
            </w:r>
          </w:p>
        </w:tc>
      </w:tr>
      <w:tr w:rsidR="0085168B" w:rsidRPr="00692553" w:rsidTr="009B6BB4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 w:rsidTr="009B6BB4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Heading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2342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bookmarkStart w:id="1" w:name="MinuteItems"/>
            <w:bookmarkStart w:id="2" w:name="MinuteTopicSection"/>
            <w:bookmarkEnd w:id="1"/>
            <w:r>
              <w:t>Time Allotted:</w:t>
            </w:r>
            <w:r w:rsidR="00F73EEF">
              <w:t xml:space="preserve"> 10 min</w:t>
            </w:r>
          </w:p>
        </w:tc>
        <w:tc>
          <w:tcPr>
            <w:tcW w:w="3765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r>
              <w:t>Topic:</w:t>
            </w:r>
            <w:r w:rsidR="00F73EEF">
              <w:t xml:space="preserve"> Needs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8040D5" w:rsidP="008040D5">
            <w:r>
              <w:t>Presenter:</w:t>
            </w:r>
            <w:r w:rsidR="00F73EEF">
              <w:t xml:space="preserve"> Richard Thai</w:t>
            </w:r>
          </w:p>
        </w:tc>
      </w:tr>
      <w:tr w:rsidR="00E71DBA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BD2F1C" w:rsidP="005052C5">
            <w:r>
              <w:t>Inquire client about the needs that stem from his project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020EE" w:rsidP="005052C5">
            <w:r>
              <w:t>Client elaborated upon his needs, and it was recorded</w:t>
            </w:r>
          </w:p>
        </w:tc>
      </w:tr>
      <w:tr w:rsidR="00CB3760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020EE" w:rsidP="005052C5">
            <w:r>
              <w:t>Compile notes on needs and put into milestone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020EE" w:rsidP="005052C5">
            <w:r>
              <w:t>Susi Cisneros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020EE" w:rsidP="005052C5">
            <w:r>
              <w:t>9/15/2011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AE3851" w:rsidRPr="00692553" w:rsidTr="009B6BB4">
        <w:trPr>
          <w:trHeight w:hRule="exact"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</w:tbl>
    <w:p w:rsidR="009B6BB4" w:rsidRDefault="009B6BB4">
      <w:r>
        <w:br w:type="page"/>
      </w:r>
    </w:p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69"/>
        <w:gridCol w:w="947"/>
        <w:gridCol w:w="121"/>
        <w:gridCol w:w="3135"/>
        <w:gridCol w:w="605"/>
        <w:gridCol w:w="18"/>
        <w:gridCol w:w="1886"/>
        <w:gridCol w:w="1361"/>
        <w:gridCol w:w="18"/>
      </w:tblGrid>
      <w:tr w:rsidR="009B6BB4" w:rsidRPr="00692553" w:rsidTr="00574572">
        <w:trPr>
          <w:gridAfter w:val="1"/>
          <w:wAfter w:w="18" w:type="dxa"/>
          <w:trHeight w:hRule="exact" w:val="115"/>
          <w:jc w:val="center"/>
        </w:trPr>
        <w:tc>
          <w:tcPr>
            <w:tcW w:w="9342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9B6BB4" w:rsidRPr="00692553" w:rsidRDefault="009B6BB4" w:rsidP="005052C5"/>
        </w:tc>
      </w:tr>
      <w:tr w:rsidR="008040D5" w:rsidRPr="00692553" w:rsidTr="00574572">
        <w:trPr>
          <w:gridAfter w:val="1"/>
          <w:wAfter w:w="18" w:type="dxa"/>
          <w:trHeight w:val="360"/>
          <w:jc w:val="center"/>
        </w:trPr>
        <w:tc>
          <w:tcPr>
            <w:tcW w:w="23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bookmarkStart w:id="8" w:name="MinuteAdditional"/>
            <w:bookmarkEnd w:id="2"/>
            <w:bookmarkEnd w:id="8"/>
            <w:r>
              <w:t>Time Allotted:</w:t>
            </w:r>
            <w:r w:rsidR="00F73EEF">
              <w:t xml:space="preserve"> 10 min</w:t>
            </w:r>
          </w:p>
        </w:tc>
        <w:tc>
          <w:tcPr>
            <w:tcW w:w="3758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t>Topic:</w:t>
            </w:r>
            <w:r w:rsidR="00F73EEF">
              <w:t xml:space="preserve"> Features</w:t>
            </w:r>
          </w:p>
        </w:tc>
        <w:tc>
          <w:tcPr>
            <w:tcW w:w="3247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CE6342" w:rsidRDefault="008040D5" w:rsidP="004166AC">
            <w:r>
              <w:t>Presenter:</w:t>
            </w:r>
            <w:r w:rsidR="00F73EEF">
              <w:t xml:space="preserve"> Richard Thai</w:t>
            </w:r>
          </w:p>
        </w:tc>
      </w:tr>
      <w:tr w:rsidR="007C174F" w:rsidRPr="00692553" w:rsidTr="00574572">
        <w:trPr>
          <w:gridAfter w:val="1"/>
          <w:wAfter w:w="18" w:type="dxa"/>
          <w:trHeight w:val="360"/>
          <w:jc w:val="center"/>
        </w:trPr>
        <w:tc>
          <w:tcPr>
            <w:tcW w:w="12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07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E020EE" w:rsidP="00E020EE">
            <w:r>
              <w:t xml:space="preserve">Inquire client about the </w:t>
            </w:r>
            <w:r>
              <w:t>features</w:t>
            </w:r>
            <w:r>
              <w:t xml:space="preserve"> that stem from his </w:t>
            </w:r>
            <w:r>
              <w:t>needs</w:t>
            </w:r>
          </w:p>
        </w:tc>
      </w:tr>
      <w:tr w:rsidR="0085168B" w:rsidRPr="00692553" w:rsidTr="00574572">
        <w:trPr>
          <w:gridAfter w:val="1"/>
          <w:wAfter w:w="18" w:type="dxa"/>
          <w:trHeight w:val="360"/>
          <w:jc w:val="center"/>
        </w:trPr>
        <w:tc>
          <w:tcPr>
            <w:tcW w:w="934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574572">
        <w:trPr>
          <w:gridAfter w:val="1"/>
          <w:wAfter w:w="18" w:type="dxa"/>
          <w:trHeight w:val="360"/>
          <w:jc w:val="center"/>
        </w:trPr>
        <w:tc>
          <w:tcPr>
            <w:tcW w:w="9342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574572">
        <w:trPr>
          <w:gridAfter w:val="1"/>
          <w:wAfter w:w="18" w:type="dxa"/>
          <w:trHeight w:val="360"/>
          <w:jc w:val="center"/>
        </w:trPr>
        <w:tc>
          <w:tcPr>
            <w:tcW w:w="12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07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E020EE" w:rsidP="005052C5">
            <w:r>
              <w:t>Client elaborated upon his</w:t>
            </w:r>
            <w:r>
              <w:t xml:space="preserve"> desired features</w:t>
            </w:r>
            <w:r>
              <w:t>, and it was recorded</w:t>
            </w:r>
          </w:p>
        </w:tc>
      </w:tr>
      <w:tr w:rsidR="0085168B" w:rsidRPr="00692553" w:rsidTr="00574572">
        <w:trPr>
          <w:gridAfter w:val="1"/>
          <w:wAfter w:w="18" w:type="dxa"/>
          <w:trHeight w:val="360"/>
          <w:jc w:val="center"/>
        </w:trPr>
        <w:tc>
          <w:tcPr>
            <w:tcW w:w="934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574572">
        <w:trPr>
          <w:gridAfter w:val="1"/>
          <w:wAfter w:w="18" w:type="dxa"/>
          <w:trHeight w:val="360"/>
          <w:jc w:val="center"/>
        </w:trPr>
        <w:tc>
          <w:tcPr>
            <w:tcW w:w="9342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 w:rsidTr="00574572">
        <w:trPr>
          <w:gridAfter w:val="1"/>
          <w:wAfter w:w="18" w:type="dxa"/>
          <w:trHeight w:val="360"/>
          <w:jc w:val="center"/>
        </w:trPr>
        <w:tc>
          <w:tcPr>
            <w:tcW w:w="5472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09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1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 w:rsidTr="00574572">
        <w:trPr>
          <w:gridAfter w:val="1"/>
          <w:wAfter w:w="18" w:type="dxa"/>
          <w:trHeight w:val="360"/>
          <w:jc w:val="center"/>
        </w:trPr>
        <w:tc>
          <w:tcPr>
            <w:tcW w:w="547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020EE" w:rsidP="005052C5">
            <w:r>
              <w:t>Compile notes on features</w:t>
            </w:r>
            <w:r>
              <w:t xml:space="preserve"> and put into milestone</w:t>
            </w:r>
          </w:p>
        </w:tc>
        <w:tc>
          <w:tcPr>
            <w:tcW w:w="250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020EE" w:rsidP="005052C5">
            <w:r>
              <w:t>Susi Cisneros</w:t>
            </w:r>
          </w:p>
        </w:tc>
        <w:tc>
          <w:tcPr>
            <w:tcW w:w="1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020EE" w:rsidP="005052C5">
            <w:r>
              <w:t>9/15/2011</w:t>
            </w:r>
          </w:p>
        </w:tc>
      </w:tr>
      <w:tr w:rsidR="0085168B" w:rsidRPr="00692553" w:rsidTr="00574572">
        <w:trPr>
          <w:gridAfter w:val="1"/>
          <w:wAfter w:w="18" w:type="dxa"/>
          <w:trHeight w:val="360"/>
          <w:jc w:val="center"/>
        </w:trPr>
        <w:tc>
          <w:tcPr>
            <w:tcW w:w="547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0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5052C5" w:rsidRPr="00692553" w:rsidTr="00574572">
        <w:trPr>
          <w:gridAfter w:val="1"/>
          <w:wAfter w:w="18" w:type="dxa"/>
          <w:trHeight w:hRule="exact" w:val="115"/>
          <w:jc w:val="center"/>
        </w:trPr>
        <w:tc>
          <w:tcPr>
            <w:tcW w:w="5472" w:type="dxa"/>
            <w:gridSpan w:val="4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09" w:type="dxa"/>
            <w:gridSpan w:val="3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1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  <w:tr w:rsidR="008040D5" w:rsidRPr="00692553" w:rsidTr="00574572">
        <w:tblPrEx>
          <w:tblBorders>
            <w:bottom w:val="single" w:sz="12" w:space="0" w:color="999999"/>
          </w:tblBorders>
        </w:tblPrEx>
        <w:trPr>
          <w:gridAfter w:val="1"/>
          <w:wAfter w:w="18" w:type="dxa"/>
          <w:trHeight w:val="360"/>
          <w:jc w:val="center"/>
        </w:trPr>
        <w:tc>
          <w:tcPr>
            <w:tcW w:w="2216" w:type="dxa"/>
            <w:gridSpan w:val="2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t>Time Allotted:</w:t>
            </w:r>
            <w:r w:rsidR="00F73EEF">
              <w:t xml:space="preserve"> 5 min</w:t>
            </w:r>
          </w:p>
        </w:tc>
        <w:tc>
          <w:tcPr>
            <w:tcW w:w="386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t>Topic:</w:t>
            </w:r>
            <w:r w:rsidR="00F73EEF">
              <w:t xml:space="preserve"> Requirements and Verification</w:t>
            </w:r>
          </w:p>
        </w:tc>
        <w:tc>
          <w:tcPr>
            <w:tcW w:w="3265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8040D5" w:rsidRPr="00CE6342" w:rsidRDefault="008040D5" w:rsidP="004166AC">
            <w:r>
              <w:t>Presenter:</w:t>
            </w:r>
            <w:r w:rsidR="00F73EEF">
              <w:t xml:space="preserve"> Richard Thai</w:t>
            </w:r>
          </w:p>
        </w:tc>
      </w:tr>
      <w:tr w:rsidR="00E4591C" w:rsidRPr="00692553" w:rsidTr="00574572">
        <w:trPr>
          <w:trHeight w:val="360"/>
          <w:jc w:val="center"/>
        </w:trPr>
        <w:tc>
          <w:tcPr>
            <w:tcW w:w="12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09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020EE" w:rsidP="00E020EE">
            <w:r>
              <w:t xml:space="preserve">Inquire client about the </w:t>
            </w:r>
            <w:r>
              <w:t>requirements</w:t>
            </w:r>
            <w:r>
              <w:t xml:space="preserve"> that stem from his needs</w:t>
            </w:r>
            <w:r>
              <w:t>, and verify all of the information that was</w:t>
            </w:r>
          </w:p>
        </w:tc>
      </w:tr>
      <w:tr w:rsidR="0085168B" w:rsidRPr="00692553" w:rsidTr="00574572">
        <w:trPr>
          <w:trHeight w:val="360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020EE" w:rsidP="00D621F4">
            <w:r>
              <w:t>collected</w:t>
            </w:r>
          </w:p>
        </w:tc>
      </w:tr>
      <w:tr w:rsidR="0085168B" w:rsidRPr="00692553" w:rsidTr="00574572">
        <w:trPr>
          <w:trHeight w:val="360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 w:rsidTr="00574572">
        <w:trPr>
          <w:trHeight w:val="360"/>
          <w:jc w:val="center"/>
        </w:trPr>
        <w:tc>
          <w:tcPr>
            <w:tcW w:w="12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09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020EE" w:rsidP="00E020EE">
            <w:r>
              <w:t xml:space="preserve">Client elaborated upon his </w:t>
            </w:r>
            <w:r>
              <w:t>requirements</w:t>
            </w:r>
            <w:r>
              <w:t>, it was recorded</w:t>
            </w:r>
            <w:r>
              <w:t>, and information recorded was confirmed</w:t>
            </w:r>
          </w:p>
        </w:tc>
      </w:tr>
      <w:tr w:rsidR="0085168B" w:rsidRPr="00692553" w:rsidTr="00574572">
        <w:trPr>
          <w:trHeight w:val="360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 w:rsidTr="00574572">
        <w:trPr>
          <w:trHeight w:val="360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 w:rsidTr="00574572">
        <w:trPr>
          <w:trHeight w:val="360"/>
          <w:jc w:val="center"/>
        </w:trPr>
        <w:tc>
          <w:tcPr>
            <w:tcW w:w="5472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09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7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85168B" w:rsidRPr="00692553" w:rsidTr="00574572">
        <w:trPr>
          <w:trHeight w:val="360"/>
          <w:jc w:val="center"/>
        </w:trPr>
        <w:tc>
          <w:tcPr>
            <w:tcW w:w="547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020EE" w:rsidP="00E020EE">
            <w:r>
              <w:t xml:space="preserve">Compile notes on </w:t>
            </w:r>
            <w:r>
              <w:t>requirements</w:t>
            </w:r>
            <w:r>
              <w:t xml:space="preserve"> and put into milestone</w:t>
            </w:r>
          </w:p>
        </w:tc>
        <w:tc>
          <w:tcPr>
            <w:tcW w:w="250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020EE" w:rsidP="00D621F4">
            <w:r>
              <w:t>Susi Cisneros</w:t>
            </w:r>
          </w:p>
        </w:tc>
        <w:tc>
          <w:tcPr>
            <w:tcW w:w="137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020EE" w:rsidP="00D621F4">
            <w:r>
              <w:t>9/15/2011</w:t>
            </w:r>
          </w:p>
        </w:tc>
      </w:tr>
      <w:tr w:rsidR="0085168B" w:rsidRPr="00692553" w:rsidTr="00574572">
        <w:trPr>
          <w:trHeight w:val="360"/>
          <w:jc w:val="center"/>
        </w:trPr>
        <w:tc>
          <w:tcPr>
            <w:tcW w:w="547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250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137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456620" w:rsidRPr="00692553" w:rsidTr="00574572">
        <w:trPr>
          <w:trHeight w:hRule="exact" w:val="101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</w:tbl>
    <w:p w:rsidR="0085168B" w:rsidRPr="00692553" w:rsidRDefault="0085168B" w:rsidP="00BB5323">
      <w:bookmarkStart w:id="9" w:name="_GoBack"/>
      <w:bookmarkEnd w:id="9"/>
    </w:p>
    <w:sectPr w:rsidR="0085168B" w:rsidRPr="00692553" w:rsidSect="007554A1"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03"/>
    <w:rsid w:val="000145A5"/>
    <w:rsid w:val="00043514"/>
    <w:rsid w:val="002138F0"/>
    <w:rsid w:val="003F1D03"/>
    <w:rsid w:val="00417272"/>
    <w:rsid w:val="00456620"/>
    <w:rsid w:val="00495E0E"/>
    <w:rsid w:val="005052C5"/>
    <w:rsid w:val="00531002"/>
    <w:rsid w:val="00574572"/>
    <w:rsid w:val="005B6713"/>
    <w:rsid w:val="00610748"/>
    <w:rsid w:val="00692553"/>
    <w:rsid w:val="00737B99"/>
    <w:rsid w:val="007554A1"/>
    <w:rsid w:val="007C174F"/>
    <w:rsid w:val="008040D5"/>
    <w:rsid w:val="0085168B"/>
    <w:rsid w:val="008F49C0"/>
    <w:rsid w:val="00987202"/>
    <w:rsid w:val="009B6BB4"/>
    <w:rsid w:val="00AE3851"/>
    <w:rsid w:val="00B84015"/>
    <w:rsid w:val="00BB5323"/>
    <w:rsid w:val="00BD2F1C"/>
    <w:rsid w:val="00C166AB"/>
    <w:rsid w:val="00CB3760"/>
    <w:rsid w:val="00CE6342"/>
    <w:rsid w:val="00D615D3"/>
    <w:rsid w:val="00D621F4"/>
    <w:rsid w:val="00E020EE"/>
    <w:rsid w:val="00E43BAB"/>
    <w:rsid w:val="00E4591C"/>
    <w:rsid w:val="00E60E43"/>
    <w:rsid w:val="00E71DBA"/>
    <w:rsid w:val="00EA2581"/>
    <w:rsid w:val="00F7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erea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18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henderea</dc:creator>
  <cp:lastModifiedBy>henderea</cp:lastModifiedBy>
  <cp:revision>6</cp:revision>
  <cp:lastPrinted>2011-09-15T18:28:00Z</cp:lastPrinted>
  <dcterms:created xsi:type="dcterms:W3CDTF">2011-09-15T18:14:00Z</dcterms:created>
  <dcterms:modified xsi:type="dcterms:W3CDTF">2011-09-15T18:28:00Z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