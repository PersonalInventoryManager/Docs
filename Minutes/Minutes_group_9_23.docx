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72"/>
        <w:gridCol w:w="555"/>
        <w:gridCol w:w="515"/>
        <w:gridCol w:w="1891"/>
        <w:gridCol w:w="1250"/>
        <w:gridCol w:w="624"/>
        <w:gridCol w:w="1890"/>
        <w:gridCol w:w="1363"/>
      </w:tblGrid>
      <w:tr w:rsidR="003F1D03" w:rsidRPr="00692553" w:rsidTr="009B6BB4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F1D03" w:rsidRPr="003F1D03" w:rsidRDefault="003F1D03" w:rsidP="003F1D03">
            <w:pPr>
              <w:pStyle w:val="Heading1"/>
            </w:pPr>
          </w:p>
        </w:tc>
      </w:tr>
      <w:tr w:rsidR="003F1D03" w:rsidRPr="00692553" w:rsidTr="009B6BB4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F1D03" w:rsidRDefault="003F1D03" w:rsidP="003F1D03">
            <w:pPr>
              <w:pStyle w:val="Heading1"/>
            </w:pPr>
          </w:p>
        </w:tc>
      </w:tr>
      <w:tr w:rsidR="00E43BAB" w:rsidRPr="00692553" w:rsidTr="009B6BB4">
        <w:trPr>
          <w:trHeight w:val="274"/>
          <w:jc w:val="center"/>
        </w:trPr>
        <w:tc>
          <w:tcPr>
            <w:tcW w:w="2342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3F1D03" w:rsidRDefault="003F1D03" w:rsidP="003F1D03">
            <w:pPr>
              <w:rPr>
                <w:rStyle w:val="Emphasis"/>
              </w:rPr>
            </w:pPr>
            <w:r>
              <w:t>Date:</w:t>
            </w:r>
            <w:r w:rsidR="00B0356F">
              <w:t xml:space="preserve"> 9/23/2011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Default="003F1D03" w:rsidP="003F1D03">
            <w:r>
              <w:t>Time:</w:t>
            </w:r>
            <w:r w:rsidR="00B0356F">
              <w:t xml:space="preserve"> 5:45-6:45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3F1D03" w:rsidP="003F1D03">
            <w:r>
              <w:t>Location:</w:t>
            </w:r>
            <w:r w:rsidR="00B0356F">
              <w:t xml:space="preserve"> F217</w:t>
            </w:r>
          </w:p>
        </w:tc>
      </w:tr>
      <w:tr w:rsidR="00E43BAB" w:rsidRPr="00692553" w:rsidTr="009B6BB4">
        <w:trPr>
          <w:trHeight w:val="229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0356F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0356F" w:rsidP="005052C5">
            <w:r>
              <w:t>Group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Facilitator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0356F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0356F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0356F" w:rsidP="005052C5">
            <w:r>
              <w:t>Eric Henderson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0356F" w:rsidP="005052C5">
            <w:r>
              <w:t>Susi Cisneros, Eric Henderson, Taylor Purviance, Richard Thai</w:t>
            </w:r>
          </w:p>
        </w:tc>
      </w:tr>
      <w:tr w:rsidR="0085168B" w:rsidRPr="00692553" w:rsidTr="009B6BB4">
        <w:trPr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 w:rsidTr="009B6BB4">
        <w:trPr>
          <w:trHeight w:val="360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Heading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2342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040D5" w:rsidP="008040D5">
            <w:bookmarkStart w:id="1" w:name="MinuteItems"/>
            <w:bookmarkStart w:id="2" w:name="MinuteTopicSection"/>
            <w:bookmarkEnd w:id="1"/>
            <w:r>
              <w:t>Time Allotted:</w:t>
            </w:r>
            <w:r w:rsidR="00B0356F">
              <w:t xml:space="preserve"> 1 hour</w:t>
            </w:r>
          </w:p>
        </w:tc>
        <w:tc>
          <w:tcPr>
            <w:tcW w:w="3765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040D5" w:rsidP="00B0356F">
            <w:r>
              <w:t>Topic:</w:t>
            </w:r>
            <w:r w:rsidR="00B0356F">
              <w:t xml:space="preserve"> Milestone 2 Use Case Workshop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8040D5" w:rsidP="008040D5">
            <w:r>
              <w:t>Presenter:</w:t>
            </w:r>
            <w:r w:rsidR="00B0356F">
              <w:t xml:space="preserve"> Richard Thai</w:t>
            </w:r>
          </w:p>
        </w:tc>
      </w:tr>
      <w:tr w:rsidR="00E71DBA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B0356F" w:rsidP="00B0356F">
            <w:r>
              <w:t>Discussed how detailed the use case should be, created an initial use case template/example, and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0356F" w:rsidP="005052C5">
            <w:r>
              <w:t>generated a simple set of use cases to make.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B0356F" w:rsidP="005052C5">
            <w:r>
              <w:t>Assigned people to use cases, will elaborate and specify more special cases in the next meeting.</w:t>
            </w:r>
          </w:p>
        </w:tc>
      </w:tr>
      <w:tr w:rsidR="00CB3760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B0356F" w:rsidP="005052C5">
            <w:r>
              <w:t>We will discuss our created use cases and interface mock-ups at the next meeting.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0356F" w:rsidP="005052C5">
            <w:r>
              <w:t>Create use cases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0356F" w:rsidP="005052C5">
            <w:r>
              <w:t>Team Sriram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0356F" w:rsidP="005052C5">
            <w:r>
              <w:t>9/26/2011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0356F" w:rsidP="005052C5">
            <w:r>
              <w:t>Create user interface mock-ups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0356F" w:rsidP="005052C5">
            <w:r>
              <w:t>Eric Henderson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B0356F" w:rsidP="005052C5">
            <w:r>
              <w:t>9/26/2011</w:t>
            </w:r>
          </w:p>
        </w:tc>
      </w:tr>
      <w:tr w:rsidR="00AE3851" w:rsidRPr="00692553" w:rsidTr="009B6BB4">
        <w:trPr>
          <w:trHeight w:hRule="exact"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/>
        </w:tc>
      </w:tr>
    </w:tbl>
    <w:p w:rsidR="0085168B" w:rsidRPr="00692553" w:rsidRDefault="0085168B" w:rsidP="00BB5323">
      <w:bookmarkStart w:id="8" w:name="MinuteAdditional"/>
      <w:bookmarkStart w:id="9" w:name="_GoBack"/>
      <w:bookmarkEnd w:id="2"/>
      <w:bookmarkEnd w:id="8"/>
      <w:bookmarkEnd w:id="9"/>
    </w:p>
    <w:sectPr w:rsidR="0085168B" w:rsidRPr="00692553" w:rsidSect="007554A1"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03"/>
    <w:rsid w:val="000145A5"/>
    <w:rsid w:val="00043514"/>
    <w:rsid w:val="002138F0"/>
    <w:rsid w:val="002A1E91"/>
    <w:rsid w:val="003F1D03"/>
    <w:rsid w:val="00417272"/>
    <w:rsid w:val="00456620"/>
    <w:rsid w:val="00495E0E"/>
    <w:rsid w:val="005052C5"/>
    <w:rsid w:val="00531002"/>
    <w:rsid w:val="005B6713"/>
    <w:rsid w:val="00610748"/>
    <w:rsid w:val="00692553"/>
    <w:rsid w:val="007554A1"/>
    <w:rsid w:val="007C174F"/>
    <w:rsid w:val="008040D5"/>
    <w:rsid w:val="0085168B"/>
    <w:rsid w:val="008F49C0"/>
    <w:rsid w:val="00987202"/>
    <w:rsid w:val="009B6BB4"/>
    <w:rsid w:val="00AE3851"/>
    <w:rsid w:val="00B0356F"/>
    <w:rsid w:val="00B84015"/>
    <w:rsid w:val="00BB5323"/>
    <w:rsid w:val="00C166AB"/>
    <w:rsid w:val="00CB3760"/>
    <w:rsid w:val="00CE6342"/>
    <w:rsid w:val="00D615D3"/>
    <w:rsid w:val="00D621F4"/>
    <w:rsid w:val="00E43BAB"/>
    <w:rsid w:val="00E4591C"/>
    <w:rsid w:val="00E60E43"/>
    <w:rsid w:val="00E71DBA"/>
    <w:rsid w:val="00EA2581"/>
    <w:rsid w:val="00F0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character" w:styleId="Emphasis">
    <w:name w:val="Emphasis"/>
    <w:basedOn w:val="DefaultParagraphFont"/>
    <w:qFormat/>
    <w:rsid w:val="003F1D03"/>
    <w:rPr>
      <w:i/>
      <w:iCs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3F1D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1D03"/>
    <w:rPr>
      <w:rFonts w:asciiTheme="majorHAnsi" w:eastAsiaTheme="majorEastAsia" w:hAnsiTheme="majorHAnsi" w:cstheme="majorBidi"/>
      <w:b/>
      <w:bCs/>
      <w:spacing w:val="4"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character" w:styleId="Emphasis">
    <w:name w:val="Emphasis"/>
    <w:basedOn w:val="DefaultParagraphFont"/>
    <w:qFormat/>
    <w:rsid w:val="003F1D03"/>
    <w:rPr>
      <w:i/>
      <w:iCs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3F1D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1D03"/>
    <w:rPr>
      <w:rFonts w:asciiTheme="majorHAnsi" w:eastAsiaTheme="majorEastAsia" w:hAnsiTheme="majorHAnsi" w:cstheme="majorBidi"/>
      <w:b/>
      <w:bCs/>
      <w:spacing w:val="4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erea\AppData\Roaming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11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henderea</dc:creator>
  <cp:lastModifiedBy>henderea</cp:lastModifiedBy>
  <cp:revision>3</cp:revision>
  <cp:lastPrinted>2004-01-21T16:22:00Z</cp:lastPrinted>
  <dcterms:created xsi:type="dcterms:W3CDTF">2011-09-23T22:45:00Z</dcterms:created>
  <dcterms:modified xsi:type="dcterms:W3CDTF">2011-09-23T22:55:00Z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