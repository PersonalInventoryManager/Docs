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9E05D0">
              <w:t xml:space="preserve"> 9/28/2011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9E05D0">
              <w:t xml:space="preserve"> 2:00-8:15 pm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9E05D0">
              <w:t xml:space="preserve"> F225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Group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Richard Thai, Susi Cisneros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E05D0" w:rsidP="005052C5">
            <w:r>
              <w:t>Susi Cisneros, Eric Henderson, Taylor Purviance, Richard Thai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9E05D0">
              <w:t xml:space="preserve"> 6.25 hours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9E05D0">
            <w:r>
              <w:t>Topic:</w:t>
            </w:r>
            <w:r w:rsidR="009E05D0">
              <w:t xml:space="preserve"> M2 Creation and M1 Revision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9E05D0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1C2247" w:rsidP="001C2247">
            <w:r>
              <w:t>Determined and created all use cases.  Started Data Flow Diagrams.  Revised Milestone 1 articles (needs,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features, and constraints).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1C2247" w:rsidP="005052C5">
            <w:r>
              <w:t>Productive meeting; more work left to do.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Complete Data Flow Diagrams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Susi and Taylor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10/3/2011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Revise Use Cases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Eric and Richard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1C2247" w:rsidP="005052C5">
            <w:r>
              <w:t>10/3/2011</w:t>
            </w:r>
          </w:p>
        </w:tc>
      </w:tr>
      <w:tr w:rsidR="001C2247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C2247" w:rsidRDefault="001C2247" w:rsidP="005052C5">
            <w:r>
              <w:t>Write up introduction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C2247" w:rsidRDefault="001C2247" w:rsidP="005052C5">
            <w:r>
              <w:t>Richard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C2247" w:rsidRDefault="001C2247" w:rsidP="005052C5">
            <w:r>
              <w:t>10/3/2011</w:t>
            </w:r>
          </w:p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85168B" w:rsidRPr="00692553" w:rsidRDefault="0085168B" w:rsidP="00BB5323">
      <w:bookmarkStart w:id="8" w:name="MinuteAdditional"/>
      <w:bookmarkStart w:id="9" w:name="_GoBack"/>
      <w:bookmarkEnd w:id="2"/>
      <w:bookmarkEnd w:id="8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1C2247"/>
    <w:rsid w:val="002138F0"/>
    <w:rsid w:val="003F1D03"/>
    <w:rsid w:val="00417272"/>
    <w:rsid w:val="00456620"/>
    <w:rsid w:val="00495E0E"/>
    <w:rsid w:val="005052C5"/>
    <w:rsid w:val="00531002"/>
    <w:rsid w:val="005B6713"/>
    <w:rsid w:val="00610748"/>
    <w:rsid w:val="00692553"/>
    <w:rsid w:val="007554A1"/>
    <w:rsid w:val="007C174F"/>
    <w:rsid w:val="008040D5"/>
    <w:rsid w:val="0085168B"/>
    <w:rsid w:val="008F49C0"/>
    <w:rsid w:val="00987202"/>
    <w:rsid w:val="009B6BB4"/>
    <w:rsid w:val="009E05D0"/>
    <w:rsid w:val="00AE3851"/>
    <w:rsid w:val="00B84015"/>
    <w:rsid w:val="00BB5323"/>
    <w:rsid w:val="00C166AB"/>
    <w:rsid w:val="00CB3760"/>
    <w:rsid w:val="00CE6342"/>
    <w:rsid w:val="00D615D3"/>
    <w:rsid w:val="00D621F4"/>
    <w:rsid w:val="00E43BAB"/>
    <w:rsid w:val="00E4591C"/>
    <w:rsid w:val="00E60E43"/>
    <w:rsid w:val="00E67DE4"/>
    <w:rsid w:val="00E71DBA"/>
    <w:rsid w:val="00EA2581"/>
    <w:rsid w:val="00F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5</cp:revision>
  <cp:lastPrinted>2004-01-21T16:22:00Z</cp:lastPrinted>
  <dcterms:created xsi:type="dcterms:W3CDTF">2011-09-29T00:23:00Z</dcterms:created>
  <dcterms:modified xsi:type="dcterms:W3CDTF">2011-09-29T00:29:00Z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